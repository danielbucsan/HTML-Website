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E75" w:rsidRPr="00165E75" w:rsidRDefault="00165E75" w:rsidP="00165E75">
      <w:pPr>
        <w:pStyle w:val="Heading2"/>
        <w:jc w:val="center"/>
        <w:rPr>
          <w:sz w:val="40"/>
        </w:rPr>
      </w:pPr>
      <w:r w:rsidRPr="00165E75">
        <w:rPr>
          <w:sz w:val="40"/>
        </w:rPr>
        <w:t>Website Specifications</w:t>
      </w:r>
    </w:p>
    <w:p w:rsidR="00165E75" w:rsidRPr="00165E75" w:rsidRDefault="00165E75" w:rsidP="00165E75">
      <w:pPr>
        <w:pStyle w:val="Heading2"/>
        <w:jc w:val="center"/>
        <w:rPr>
          <w:sz w:val="40"/>
        </w:rPr>
      </w:pPr>
    </w:p>
    <w:p w:rsidR="00165E75" w:rsidRPr="00165E75" w:rsidRDefault="00165E75" w:rsidP="00165E75">
      <w:pPr>
        <w:jc w:val="both"/>
      </w:pPr>
    </w:p>
    <w:p w:rsidR="001F0F5E" w:rsidRDefault="00165E75" w:rsidP="00165E75">
      <w:pPr>
        <w:pStyle w:val="ListParagraph"/>
        <w:numPr>
          <w:ilvl w:val="0"/>
          <w:numId w:val="2"/>
        </w:numPr>
        <w:jc w:val="both"/>
      </w:pPr>
      <w:r>
        <w:t>Do you have a budget for the website?</w:t>
      </w:r>
    </w:p>
    <w:p w:rsidR="00165E75" w:rsidRDefault="00165E75" w:rsidP="00165E75">
      <w:pPr>
        <w:pStyle w:val="ListParagraph"/>
        <w:numPr>
          <w:ilvl w:val="0"/>
          <w:numId w:val="2"/>
        </w:numPr>
        <w:jc w:val="both"/>
      </w:pPr>
      <w:r>
        <w:t>What is the target market/ audience?</w:t>
      </w:r>
    </w:p>
    <w:p w:rsidR="00165E75" w:rsidRDefault="00165E75" w:rsidP="00165E75">
      <w:pPr>
        <w:pStyle w:val="ListParagraph"/>
        <w:numPr>
          <w:ilvl w:val="0"/>
          <w:numId w:val="2"/>
        </w:numPr>
        <w:jc w:val="both"/>
      </w:pPr>
      <w:r>
        <w:t>What features would you like your website to have?</w:t>
      </w:r>
    </w:p>
    <w:p w:rsidR="00165E75" w:rsidRDefault="00165E75" w:rsidP="00165E75">
      <w:pPr>
        <w:pStyle w:val="ListParagraph"/>
        <w:numPr>
          <w:ilvl w:val="0"/>
          <w:numId w:val="3"/>
        </w:numPr>
        <w:jc w:val="both"/>
      </w:pPr>
      <w:r>
        <w:t>Videos</w:t>
      </w:r>
    </w:p>
    <w:p w:rsidR="00165E75" w:rsidRDefault="00165E75" w:rsidP="00165E75">
      <w:pPr>
        <w:pStyle w:val="ListParagraph"/>
        <w:numPr>
          <w:ilvl w:val="0"/>
          <w:numId w:val="3"/>
        </w:numPr>
        <w:jc w:val="both"/>
      </w:pPr>
      <w:r>
        <w:t>Shopping Cart</w:t>
      </w:r>
    </w:p>
    <w:p w:rsidR="00165E75" w:rsidRDefault="00165E75" w:rsidP="00165E75">
      <w:pPr>
        <w:pStyle w:val="ListParagraph"/>
        <w:numPr>
          <w:ilvl w:val="0"/>
          <w:numId w:val="3"/>
        </w:numPr>
        <w:jc w:val="both"/>
      </w:pPr>
      <w:r>
        <w:t>Gallery</w:t>
      </w:r>
    </w:p>
    <w:p w:rsidR="00165E75" w:rsidRDefault="00165E75" w:rsidP="00165E75">
      <w:pPr>
        <w:pStyle w:val="ListParagraph"/>
        <w:numPr>
          <w:ilvl w:val="0"/>
          <w:numId w:val="3"/>
        </w:numPr>
        <w:jc w:val="both"/>
      </w:pPr>
      <w:r>
        <w:t>Comments?</w:t>
      </w:r>
    </w:p>
    <w:p w:rsidR="00165E75" w:rsidRDefault="00165E75" w:rsidP="00165E75">
      <w:pPr>
        <w:pStyle w:val="ListParagraph"/>
        <w:numPr>
          <w:ilvl w:val="0"/>
          <w:numId w:val="2"/>
        </w:numPr>
        <w:jc w:val="both"/>
      </w:pPr>
      <w:r>
        <w:t>When do you want to launch the site?</w:t>
      </w:r>
    </w:p>
    <w:p w:rsidR="00165E75" w:rsidRDefault="00165E75" w:rsidP="00165E75">
      <w:pPr>
        <w:pStyle w:val="ListParagraph"/>
        <w:numPr>
          <w:ilvl w:val="0"/>
          <w:numId w:val="2"/>
        </w:numPr>
        <w:jc w:val="both"/>
      </w:pPr>
      <w:r>
        <w:t>Do you have your hosting/domain name planned out? “Explaining what these are”</w:t>
      </w:r>
    </w:p>
    <w:p w:rsidR="00165E75" w:rsidRDefault="00165E75" w:rsidP="00165E75">
      <w:pPr>
        <w:pStyle w:val="ListParagraph"/>
        <w:numPr>
          <w:ilvl w:val="0"/>
          <w:numId w:val="2"/>
        </w:numPr>
        <w:jc w:val="both"/>
      </w:pPr>
      <w:r>
        <w:t>What sites do you like and dislike?</w:t>
      </w:r>
    </w:p>
    <w:p w:rsidR="00165E75" w:rsidRDefault="00165E75" w:rsidP="00165E75">
      <w:pPr>
        <w:pStyle w:val="ListParagraph"/>
        <w:numPr>
          <w:ilvl w:val="0"/>
          <w:numId w:val="2"/>
        </w:numPr>
        <w:jc w:val="both"/>
      </w:pPr>
      <w:r>
        <w:t>Are there any specifications you would not like to have on the site?</w:t>
      </w:r>
    </w:p>
    <w:p w:rsidR="00165E75" w:rsidRDefault="00165E75" w:rsidP="00165E75">
      <w:pPr>
        <w:pStyle w:val="ListParagraph"/>
        <w:numPr>
          <w:ilvl w:val="0"/>
          <w:numId w:val="2"/>
        </w:numPr>
        <w:jc w:val="both"/>
      </w:pPr>
      <w:r>
        <w:t>What are the definite specifications you would like to have on the site?</w:t>
      </w:r>
    </w:p>
    <w:p w:rsidR="00165E75" w:rsidRDefault="00165E75" w:rsidP="00165E75">
      <w:pPr>
        <w:pStyle w:val="ListParagraph"/>
        <w:numPr>
          <w:ilvl w:val="0"/>
          <w:numId w:val="2"/>
        </w:numPr>
        <w:jc w:val="both"/>
      </w:pPr>
      <w:r>
        <w:t>Do you have any material that u want on the site? Such as photos, videos etc.</w:t>
      </w:r>
    </w:p>
    <w:p w:rsidR="00165E75" w:rsidRDefault="00165E75" w:rsidP="00165E75">
      <w:pPr>
        <w:pStyle w:val="ListParagraph"/>
        <w:jc w:val="both"/>
      </w:pPr>
    </w:p>
    <w:p w:rsidR="00165E75" w:rsidRDefault="00165E75" w:rsidP="00165E75">
      <w:pPr>
        <w:pStyle w:val="ListParagraph"/>
        <w:ind w:left="1440"/>
        <w:jc w:val="both"/>
      </w:pPr>
      <w:bookmarkStart w:id="0" w:name="_GoBack"/>
      <w:bookmarkEnd w:id="0"/>
    </w:p>
    <w:sectPr w:rsidR="00165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D3041"/>
    <w:multiLevelType w:val="hybridMultilevel"/>
    <w:tmpl w:val="E7D8114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D8577C0"/>
    <w:multiLevelType w:val="hybridMultilevel"/>
    <w:tmpl w:val="6242E804"/>
    <w:lvl w:ilvl="0" w:tplc="18090013">
      <w:start w:val="1"/>
      <w:numFmt w:val="upperRoman"/>
      <w:lvlText w:val="%1."/>
      <w:lvlJc w:val="righ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583C1C"/>
    <w:multiLevelType w:val="hybridMultilevel"/>
    <w:tmpl w:val="56F4485C"/>
    <w:lvl w:ilvl="0" w:tplc="18090013">
      <w:start w:val="1"/>
      <w:numFmt w:val="upperRoman"/>
      <w:lvlText w:val="%1."/>
      <w:lvlJc w:val="right"/>
      <w:pPr>
        <w:ind w:left="1440" w:hanging="360"/>
      </w:p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6210765"/>
    <w:multiLevelType w:val="hybridMultilevel"/>
    <w:tmpl w:val="9C40BDC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D92E71"/>
    <w:multiLevelType w:val="hybridMultilevel"/>
    <w:tmpl w:val="CA301A4C"/>
    <w:lvl w:ilvl="0" w:tplc="18090013">
      <w:start w:val="1"/>
      <w:numFmt w:val="upperRoman"/>
      <w:lvlText w:val="%1."/>
      <w:lvlJc w:val="righ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E75"/>
    <w:rsid w:val="00165E75"/>
    <w:rsid w:val="001F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59E2B-2DF4-445E-9B87-568831195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E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E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5E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E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5E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5E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65E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5E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74E340B7.dotm</Template>
  <TotalTime>9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Bucsan</dc:creator>
  <cp:keywords/>
  <dc:description/>
  <cp:lastModifiedBy>Daniel Bucsan</cp:lastModifiedBy>
  <cp:revision>1</cp:revision>
  <dcterms:created xsi:type="dcterms:W3CDTF">2014-11-24T11:31:00Z</dcterms:created>
  <dcterms:modified xsi:type="dcterms:W3CDTF">2014-11-24T11:40:00Z</dcterms:modified>
</cp:coreProperties>
</file>